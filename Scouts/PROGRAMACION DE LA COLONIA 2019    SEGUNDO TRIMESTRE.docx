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08" w:rsidRPr="00EF7B08" w:rsidRDefault="000D25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PROGRAMACION DE LA COLONIA 2019 </w:t>
      </w:r>
      <w:bookmarkStart w:id="0" w:name="_GoBack"/>
      <w:bookmarkEnd w:id="0"/>
      <w:r w:rsidR="00EF7B08">
        <w:rPr>
          <w:b/>
          <w:sz w:val="40"/>
          <w:szCs w:val="40"/>
        </w:rPr>
        <w:t xml:space="preserve">    </w:t>
      </w:r>
      <w:r w:rsidR="00EF7B08" w:rsidRPr="00EF7B08">
        <w:rPr>
          <w:b/>
          <w:sz w:val="40"/>
          <w:szCs w:val="40"/>
        </w:rPr>
        <w:t>SEGUNDO TRIMESTRE</w:t>
      </w:r>
    </w:p>
    <w:p w:rsidR="00E67BE1" w:rsidRPr="00EF7B08" w:rsidRDefault="001555CC">
      <w:pPr>
        <w:rPr>
          <w:b/>
        </w:rPr>
      </w:pPr>
      <w:r w:rsidRPr="00EF7B08">
        <w:rPr>
          <w:b/>
        </w:rPr>
        <w:t>Objetivos</w:t>
      </w:r>
      <w:r w:rsidR="00EF7B08">
        <w:rPr>
          <w:b/>
        </w:rPr>
        <w:t>:</w:t>
      </w:r>
    </w:p>
    <w:p w:rsidR="00E67BE1" w:rsidRPr="00EF7B08" w:rsidRDefault="001555CC">
      <w:pPr>
        <w:rPr>
          <w:b/>
        </w:rPr>
      </w:pPr>
      <w:r w:rsidRPr="00EF7B08">
        <w:rPr>
          <w:b/>
        </w:rPr>
        <w:t>Educación para la salud</w:t>
      </w:r>
      <w:r w:rsidR="00EF7B08">
        <w:rPr>
          <w:b/>
        </w:rPr>
        <w:t>:</w:t>
      </w:r>
    </w:p>
    <w:p w:rsidR="00E67BE1" w:rsidRDefault="001555CC">
      <w:r>
        <w:t>-Comprender la importancia de la limpieza a la hora de evitar tener enfermedades</w:t>
      </w:r>
    </w:p>
    <w:p w:rsidR="006D31CA" w:rsidRDefault="006D31CA">
      <w:r>
        <w:t>-Implementar un consumo saludable y responsable de los alimentos</w:t>
      </w:r>
    </w:p>
    <w:p w:rsidR="00E67BE1" w:rsidRDefault="001555CC">
      <w:r>
        <w:t>-Conocer otros medios de entretenimiento fuera de las nuevas tecnologías</w:t>
      </w:r>
    </w:p>
    <w:p w:rsidR="00E67BE1" w:rsidRDefault="001555CC">
      <w:r>
        <w:t>-Conocer e intentar implementar hábitos saludables de limpieza</w:t>
      </w:r>
    </w:p>
    <w:p w:rsidR="00E67BE1" w:rsidRPr="00EF7B08" w:rsidRDefault="001555CC">
      <w:pPr>
        <w:rPr>
          <w:b/>
        </w:rPr>
      </w:pPr>
      <w:r w:rsidRPr="00EF7B08">
        <w:rPr>
          <w:b/>
        </w:rPr>
        <w:t>Vida en la sección y educación espiritual</w:t>
      </w:r>
      <w:r w:rsidR="00EF7B08">
        <w:rPr>
          <w:b/>
        </w:rPr>
        <w:t>:</w:t>
      </w:r>
    </w:p>
    <w:p w:rsidR="00E67BE1" w:rsidRDefault="001555CC">
      <w:r>
        <w:t>-Conocer las etapas de progresión</w:t>
      </w:r>
    </w:p>
    <w:p w:rsidR="00E67BE1" w:rsidRDefault="001555CC">
      <w:r>
        <w:t>-Conocer el significado de promesa y compromiso scout</w:t>
      </w:r>
    </w:p>
    <w:p w:rsidR="00E67BE1" w:rsidRDefault="001555CC">
      <w:r>
        <w:t xml:space="preserve">-Poner en </w:t>
      </w:r>
      <w:r w:rsidR="00EF7B08">
        <w:t>práctica</w:t>
      </w:r>
      <w:r>
        <w:t xml:space="preserve"> las fases del proyecto vistas en el trimestre anterior</w:t>
      </w:r>
      <w:r w:rsidR="006D31CA">
        <w:t xml:space="preserve"> (Construcción de Dique)</w:t>
      </w:r>
      <w:r>
        <w:t>.</w:t>
      </w:r>
    </w:p>
    <w:p w:rsidR="00E67BE1" w:rsidRDefault="001555CC">
      <w:r>
        <w:t xml:space="preserve">-Trabajar los consejos de </w:t>
      </w:r>
      <w:proofErr w:type="spellStart"/>
      <w:r>
        <w:t>Malak</w:t>
      </w:r>
      <w:proofErr w:type="spellEnd"/>
    </w:p>
    <w:p w:rsidR="00E67BE1" w:rsidRDefault="006D31CA">
      <w:r>
        <w:t>- Trabajar e</w:t>
      </w:r>
      <w:r w:rsidR="001555CC">
        <w:t xml:space="preserve">l cuento de la vida en el estanque y reflexionar sobre cada </w:t>
      </w:r>
      <w:r w:rsidR="00EF7B08">
        <w:t>capítulo</w:t>
      </w:r>
      <w:r w:rsidR="001555CC">
        <w:t>.</w:t>
      </w:r>
    </w:p>
    <w:p w:rsidR="00EF7B08" w:rsidRDefault="00EF7B08"/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"/>
        <w:gridCol w:w="325"/>
        <w:gridCol w:w="1422"/>
        <w:gridCol w:w="4167"/>
        <w:gridCol w:w="2004"/>
      </w:tblGrid>
      <w:tr w:rsidR="00EF7B08" w:rsidRPr="00193452" w:rsidTr="006D31CA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0CECE"/>
            <w:textDirection w:val="btLr"/>
            <w:vAlign w:val="center"/>
          </w:tcPr>
          <w:p w:rsidR="00EF7B08" w:rsidRDefault="00EF7B08" w:rsidP="001555CC">
            <w:pPr>
              <w:spacing w:after="0" w:line="240" w:lineRule="auto"/>
              <w:ind w:left="113" w:right="113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</w:tcPr>
          <w:p w:rsidR="00EF7B08" w:rsidRPr="0013624E" w:rsidRDefault="00EF7B08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J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</w:tcPr>
          <w:p w:rsidR="00EF7B08" w:rsidRPr="0013624E" w:rsidRDefault="00EF7B08" w:rsidP="001555CC">
            <w:pPr>
              <w:spacing w:after="0" w:line="240" w:lineRule="auto"/>
              <w:jc w:val="right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04/01/2018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Evaluación + programación del segundo trimestre</w:t>
            </w:r>
          </w:p>
        </w:tc>
      </w:tr>
      <w:tr w:rsidR="00EF7B08" w:rsidRPr="00193452" w:rsidTr="005A6AA0">
        <w:trPr>
          <w:trHeight w:val="300"/>
        </w:trPr>
        <w:tc>
          <w:tcPr>
            <w:tcW w:w="4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0CECE"/>
            <w:textDirection w:val="btLr"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ind w:left="113" w:right="113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Enero 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7B08" w:rsidRPr="0013624E" w:rsidRDefault="00EF7B08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7B08" w:rsidRPr="0013624E" w:rsidRDefault="006D31CA" w:rsidP="001555CC">
            <w:pPr>
              <w:spacing w:after="0" w:line="240" w:lineRule="auto"/>
              <w:jc w:val="right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12</w:t>
            </w:r>
            <w:r w:rsidR="00EF7B08" w:rsidRPr="0013624E">
              <w:rPr>
                <w:rFonts w:eastAsia="Times New Roman"/>
                <w:lang w:eastAsia="es-ES"/>
              </w:rPr>
              <w:t>/01/201</w:t>
            </w:r>
            <w:r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5A6AA0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F7B08" w:rsidRPr="0013624E" w:rsidRDefault="00EF7B08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F7B08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13</w:t>
            </w:r>
            <w:r w:rsidR="00EF7B08" w:rsidRPr="0013624E">
              <w:rPr>
                <w:rFonts w:eastAsia="Times New Roman"/>
                <w:lang w:eastAsia="es-ES"/>
              </w:rPr>
              <w:t>/01/201</w:t>
            </w:r>
            <w:r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08" w:rsidRPr="0013624E" w:rsidRDefault="00EF7B08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08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19</w:t>
            </w:r>
            <w:r w:rsidR="00EF7B08" w:rsidRPr="0013624E">
              <w:rPr>
                <w:rFonts w:eastAsia="Times New Roman"/>
                <w:lang w:eastAsia="es-ES"/>
              </w:rPr>
              <w:t>/01/201</w:t>
            </w:r>
            <w:r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EF7B08" w:rsidRPr="0013624E" w:rsidRDefault="00EF7B08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EF7B08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20</w:t>
            </w:r>
            <w:r w:rsidR="00EF7B08" w:rsidRPr="0013624E">
              <w:rPr>
                <w:rFonts w:eastAsia="Times New Roman"/>
                <w:lang w:eastAsia="es-ES"/>
              </w:rPr>
              <w:t>/01/201</w:t>
            </w:r>
            <w:r w:rsidR="00EF7B08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08" w:rsidRPr="0013624E" w:rsidRDefault="00EF7B08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08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26</w:t>
            </w:r>
            <w:r w:rsidR="00EF7B08" w:rsidRPr="0013624E">
              <w:rPr>
                <w:rFonts w:eastAsia="Times New Roman"/>
                <w:lang w:eastAsia="es-ES"/>
              </w:rPr>
              <w:t>/01/201</w:t>
            </w:r>
            <w:r w:rsidR="00EF7B08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624D2A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DÍA CON LA MANADA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 xml:space="preserve">Consejo </w:t>
            </w:r>
          </w:p>
        </w:tc>
      </w:tr>
      <w:tr w:rsidR="00EF7B08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EF7B08" w:rsidRPr="0013624E" w:rsidRDefault="00EF7B08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EF7B08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27</w:t>
            </w:r>
            <w:r w:rsidR="00EF7B08" w:rsidRPr="0013624E">
              <w:rPr>
                <w:rFonts w:eastAsia="Times New Roman"/>
                <w:lang w:eastAsia="es-ES"/>
              </w:rPr>
              <w:t>/01/201</w:t>
            </w:r>
            <w:r w:rsidR="00EF7B08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C40B7E" w:rsidRPr="00193452" w:rsidTr="006D31CA">
        <w:trPr>
          <w:trHeight w:val="300"/>
        </w:trPr>
        <w:tc>
          <w:tcPr>
            <w:tcW w:w="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/>
            <w:textDirection w:val="btLr"/>
            <w:vAlign w:val="center"/>
            <w:hideMark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Febrero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02</w:t>
            </w:r>
            <w:r w:rsidRPr="0013624E">
              <w:rPr>
                <w:rFonts w:eastAsia="Times New Roman"/>
                <w:color w:val="000000"/>
                <w:lang w:eastAsia="es-ES"/>
              </w:rPr>
              <w:t>/02/201</w:t>
            </w:r>
            <w:r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7E" w:rsidRPr="00193452" w:rsidRDefault="00624D2A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SALIDA DE DÍA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Consejo</w:t>
            </w:r>
          </w:p>
        </w:tc>
      </w:tr>
      <w:tr w:rsidR="00C40B7E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03</w:t>
            </w:r>
            <w:r w:rsidRPr="0013624E">
              <w:rPr>
                <w:rFonts w:eastAsia="Times New Roman"/>
                <w:color w:val="000000"/>
                <w:lang w:eastAsia="es-ES"/>
              </w:rPr>
              <w:t>/02/201</w:t>
            </w:r>
            <w:r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C40B7E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09</w:t>
            </w:r>
            <w:r w:rsidRPr="0013624E">
              <w:rPr>
                <w:rFonts w:eastAsia="Times New Roman"/>
                <w:color w:val="000000"/>
                <w:lang w:eastAsia="es-ES"/>
              </w:rPr>
              <w:t>/02/201</w:t>
            </w:r>
            <w:r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7E" w:rsidRPr="00193452" w:rsidRDefault="00624D2A" w:rsidP="00EF7B08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ACTIVIDAD CON OTRO GRUPO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Carnaval</w:t>
            </w:r>
          </w:p>
        </w:tc>
      </w:tr>
      <w:tr w:rsidR="00C40B7E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10</w:t>
            </w:r>
            <w:r w:rsidRPr="0013624E">
              <w:rPr>
                <w:rFonts w:eastAsia="Times New Roman"/>
                <w:color w:val="000000"/>
                <w:lang w:eastAsia="es-ES"/>
              </w:rPr>
              <w:t>/02/201</w:t>
            </w:r>
            <w:r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C40B7E" w:rsidRPr="0011366B" w:rsidTr="00B56CD5">
        <w:trPr>
          <w:trHeight w:val="15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16</w:t>
            </w:r>
            <w:r w:rsidRPr="0013624E">
              <w:rPr>
                <w:rFonts w:eastAsia="Times New Roman"/>
                <w:color w:val="000000"/>
                <w:lang w:eastAsia="es-ES"/>
              </w:rPr>
              <w:t>/02/201</w:t>
            </w:r>
            <w:r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40B7E" w:rsidRPr="00941E2B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40B7E" w:rsidRPr="00EF7B08" w:rsidRDefault="00C40B7E" w:rsidP="001555CC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EF7B08">
              <w:rPr>
                <w:rFonts w:eastAsia="Times New Roman" w:cs="Calibri"/>
                <w:color w:val="000000"/>
                <w:lang w:eastAsia="es-ES"/>
              </w:rPr>
              <w:t xml:space="preserve">Acampada de </w:t>
            </w:r>
            <w:proofErr w:type="spellStart"/>
            <w:r w:rsidRPr="00EF7B08">
              <w:rPr>
                <w:rFonts w:eastAsia="Times New Roman" w:cs="Calibri"/>
                <w:color w:val="000000"/>
                <w:lang w:eastAsia="es-ES"/>
              </w:rPr>
              <w:t>kraal</w:t>
            </w:r>
            <w:proofErr w:type="spellEnd"/>
            <w:r w:rsidRPr="00EF7B08">
              <w:rPr>
                <w:rFonts w:eastAsia="Times New Roman" w:cs="Calibri"/>
                <w:color w:val="000000"/>
                <w:lang w:eastAsia="es-ES"/>
              </w:rPr>
              <w:t xml:space="preserve"> (se cierra grupo)</w:t>
            </w:r>
          </w:p>
        </w:tc>
      </w:tr>
      <w:tr w:rsidR="00C40B7E" w:rsidRPr="0011366B" w:rsidTr="00C83CAA">
        <w:trPr>
          <w:trHeight w:val="15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7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416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40B7E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40B7E" w:rsidRPr="00EF7B08" w:rsidRDefault="00C40B7E" w:rsidP="001555CC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</w:p>
        </w:tc>
      </w:tr>
      <w:tr w:rsidR="00C40B7E" w:rsidRPr="00193452" w:rsidTr="00C40B7E">
        <w:trPr>
          <w:trHeight w:val="35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17</w:t>
            </w:r>
            <w:r w:rsidRPr="0013624E">
              <w:rPr>
                <w:rFonts w:eastAsia="Times New Roman"/>
                <w:color w:val="000000"/>
                <w:lang w:eastAsia="es-ES"/>
              </w:rPr>
              <w:t>/02/201</w:t>
            </w:r>
            <w:r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4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es-ES"/>
              </w:rPr>
            </w:pPr>
          </w:p>
        </w:tc>
        <w:tc>
          <w:tcPr>
            <w:tcW w:w="20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es-ES"/>
              </w:rPr>
            </w:pPr>
          </w:p>
        </w:tc>
      </w:tr>
      <w:tr w:rsidR="00C40B7E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23/02/2018</w:t>
            </w: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Consejo</w:t>
            </w:r>
          </w:p>
        </w:tc>
      </w:tr>
      <w:tr w:rsidR="00C40B7E" w:rsidRPr="00193452" w:rsidTr="006D31CA">
        <w:trPr>
          <w:trHeight w:val="300"/>
        </w:trPr>
        <w:tc>
          <w:tcPr>
            <w:tcW w:w="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40B7E" w:rsidRPr="00193452" w:rsidRDefault="00C40B7E" w:rsidP="001555CC">
            <w:pPr>
              <w:spacing w:after="0" w:line="240" w:lineRule="auto"/>
              <w:ind w:left="113" w:right="113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3624E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C40B7E" w:rsidRPr="0013624E" w:rsidRDefault="00C40B7E" w:rsidP="001555C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24</w:t>
            </w:r>
            <w:r w:rsidRPr="0013624E">
              <w:rPr>
                <w:rFonts w:eastAsia="Times New Roman"/>
                <w:color w:val="000000"/>
                <w:lang w:eastAsia="es-ES"/>
              </w:rPr>
              <w:t>/0</w:t>
            </w:r>
            <w:r>
              <w:rPr>
                <w:rFonts w:eastAsia="Times New Roman"/>
                <w:color w:val="000000"/>
                <w:lang w:eastAsia="es-ES"/>
              </w:rPr>
              <w:t>2</w:t>
            </w:r>
            <w:r w:rsidRPr="0013624E">
              <w:rPr>
                <w:rFonts w:eastAsia="Times New Roman"/>
                <w:color w:val="000000"/>
                <w:lang w:eastAsia="es-ES"/>
              </w:rPr>
              <w:t>/201</w:t>
            </w:r>
            <w:r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C40B7E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6D31CA">
        <w:trPr>
          <w:trHeight w:val="390"/>
        </w:trPr>
        <w:tc>
          <w:tcPr>
            <w:tcW w:w="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extDirection w:val="btLr"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ind w:left="113" w:right="113"/>
              <w:jc w:val="center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Marzo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9345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08" w:rsidRPr="00193452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02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617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Acampada de secciones</w:t>
            </w:r>
          </w:p>
        </w:tc>
      </w:tr>
      <w:tr w:rsidR="00EF7B08" w:rsidRPr="00193452" w:rsidTr="006D31CA">
        <w:trPr>
          <w:trHeight w:val="390"/>
        </w:trPr>
        <w:tc>
          <w:tcPr>
            <w:tcW w:w="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9345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08" w:rsidRPr="00193452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03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617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6D31CA">
        <w:trPr>
          <w:trHeight w:val="337"/>
        </w:trPr>
        <w:tc>
          <w:tcPr>
            <w:tcW w:w="46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09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INDABA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proofErr w:type="spellStart"/>
            <w:r>
              <w:rPr>
                <w:rFonts w:eastAsia="Times New Roman" w:cs="Calibri"/>
                <w:lang w:eastAsia="es-ES"/>
              </w:rPr>
              <w:t>Indaba</w:t>
            </w:r>
            <w:proofErr w:type="spellEnd"/>
            <w:r>
              <w:rPr>
                <w:rFonts w:eastAsia="Times New Roman" w:cs="Calibri"/>
                <w:lang w:eastAsia="es-ES"/>
              </w:rPr>
              <w:t xml:space="preserve"> + TALLER DE </w:t>
            </w:r>
            <w:r>
              <w:rPr>
                <w:rFonts w:eastAsia="Times New Roman" w:cs="Calibri"/>
                <w:lang w:eastAsia="es-ES"/>
              </w:rPr>
              <w:lastRenderedPageBreak/>
              <w:t>MOCHILA</w:t>
            </w:r>
          </w:p>
        </w:tc>
      </w:tr>
      <w:tr w:rsidR="00EF7B08" w:rsidRPr="00193452" w:rsidTr="006D31CA">
        <w:trPr>
          <w:trHeight w:val="337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11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6D31CA">
        <w:trPr>
          <w:trHeight w:val="337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16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5A6AA0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ACAMPADA PUTIKRAAL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Consejo</w:t>
            </w:r>
          </w:p>
        </w:tc>
      </w:tr>
      <w:tr w:rsidR="00EF7B08" w:rsidRPr="00193452" w:rsidTr="00C40B7E">
        <w:trPr>
          <w:trHeight w:val="337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17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Día del padre</w:t>
            </w:r>
          </w:p>
        </w:tc>
      </w:tr>
      <w:tr w:rsidR="00EF7B08" w:rsidRPr="00193452" w:rsidTr="00C40B7E">
        <w:trPr>
          <w:trHeight w:val="337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23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5A6AA0">
        <w:trPr>
          <w:trHeight w:val="337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24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C40B7E">
        <w:trPr>
          <w:trHeight w:val="337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30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/03/2018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5A6AA0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  <w:r>
              <w:rPr>
                <w:rFonts w:eastAsia="Times New Roman" w:cs="Calibri"/>
                <w:lang w:eastAsia="es-ES"/>
              </w:rPr>
              <w:t>PUTO FESTIVAL EDM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  <w:tr w:rsidR="00EF7B08" w:rsidRPr="00193452" w:rsidTr="00C40B7E">
        <w:trPr>
          <w:trHeight w:val="337"/>
        </w:trPr>
        <w:tc>
          <w:tcPr>
            <w:tcW w:w="4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EF7B08" w:rsidRPr="00193452" w:rsidRDefault="00EF7B08" w:rsidP="001555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B08" w:rsidRDefault="00C40B7E" w:rsidP="001555C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06/04</w:t>
            </w:r>
            <w:r w:rsidR="00EF7B08">
              <w:rPr>
                <w:rFonts w:eastAsia="Times New Roman" w:cs="Calibri"/>
                <w:color w:val="000000"/>
                <w:lang w:eastAsia="es-ES"/>
              </w:rPr>
              <w:t>/2018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08" w:rsidRPr="00193452" w:rsidRDefault="00EF7B08" w:rsidP="001555CC">
            <w:pPr>
              <w:spacing w:after="0" w:line="240" w:lineRule="auto"/>
              <w:jc w:val="center"/>
              <w:rPr>
                <w:rFonts w:eastAsia="Times New Roman" w:cs="Calibri"/>
                <w:lang w:eastAsia="es-ES"/>
              </w:rPr>
            </w:pPr>
          </w:p>
        </w:tc>
      </w:tr>
    </w:tbl>
    <w:p w:rsidR="00EF7B08" w:rsidRDefault="00EF7B08"/>
    <w:p w:rsidR="00E67BE1" w:rsidRDefault="005A6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555CC" w:rsidRPr="00EF7B08">
        <w:rPr>
          <w:b/>
          <w:sz w:val="32"/>
          <w:szCs w:val="32"/>
        </w:rPr>
        <w:t xml:space="preserve"> </w:t>
      </w:r>
      <w:r w:rsidR="00EF7B08" w:rsidRPr="00EF7B08">
        <w:rPr>
          <w:b/>
          <w:sz w:val="32"/>
          <w:szCs w:val="32"/>
        </w:rPr>
        <w:t>enero</w:t>
      </w:r>
    </w:p>
    <w:p w:rsidR="005A6AA0" w:rsidRDefault="005A6AA0">
      <w:pPr>
        <w:rPr>
          <w:sz w:val="24"/>
          <w:szCs w:val="24"/>
        </w:rPr>
      </w:pPr>
      <w:r>
        <w:rPr>
          <w:sz w:val="24"/>
          <w:szCs w:val="24"/>
        </w:rPr>
        <w:t>16:30. FORMASAO</w:t>
      </w:r>
    </w:p>
    <w:p w:rsidR="005A6AA0" w:rsidRDefault="005A6AA0">
      <w:pPr>
        <w:rPr>
          <w:sz w:val="24"/>
          <w:szCs w:val="24"/>
        </w:rPr>
      </w:pPr>
      <w:r>
        <w:rPr>
          <w:sz w:val="24"/>
          <w:szCs w:val="24"/>
        </w:rPr>
        <w:t>16:45 ALIMENTACIO DO CASTO</w:t>
      </w:r>
    </w:p>
    <w:p w:rsidR="005A6AA0" w:rsidRDefault="005A6AA0">
      <w:pPr>
        <w:rPr>
          <w:sz w:val="24"/>
          <w:szCs w:val="24"/>
        </w:rPr>
      </w:pPr>
      <w:r>
        <w:rPr>
          <w:sz w:val="24"/>
          <w:szCs w:val="24"/>
        </w:rPr>
        <w:t>17:10 JUEGOS DE DISTENSIÓN</w:t>
      </w:r>
    </w:p>
    <w:p w:rsidR="005A6AA0" w:rsidRDefault="005A6AA0">
      <w:pPr>
        <w:rPr>
          <w:sz w:val="24"/>
          <w:szCs w:val="24"/>
        </w:rPr>
      </w:pPr>
      <w:r>
        <w:rPr>
          <w:sz w:val="24"/>
          <w:szCs w:val="24"/>
        </w:rPr>
        <w:t>17:40 ETAPAS DE PROGRESIÓN</w:t>
      </w:r>
    </w:p>
    <w:p w:rsidR="005A6AA0" w:rsidRDefault="005A6AA0">
      <w:pPr>
        <w:rPr>
          <w:sz w:val="24"/>
          <w:szCs w:val="24"/>
        </w:rPr>
      </w:pPr>
      <w:r>
        <w:rPr>
          <w:sz w:val="24"/>
          <w:szCs w:val="24"/>
        </w:rPr>
        <w:t xml:space="preserve">18:00 </w:t>
      </w:r>
      <w:r w:rsidR="00F6793C">
        <w:rPr>
          <w:sz w:val="24"/>
          <w:szCs w:val="24"/>
        </w:rPr>
        <w:t>TALLER DE ALIMENTACIÓN + MERIENDA</w:t>
      </w:r>
    </w:p>
    <w:p w:rsidR="00F6793C" w:rsidRDefault="00F6793C">
      <w:pPr>
        <w:rPr>
          <w:sz w:val="24"/>
          <w:szCs w:val="24"/>
        </w:rPr>
      </w:pPr>
      <w:r>
        <w:rPr>
          <w:sz w:val="24"/>
          <w:szCs w:val="24"/>
        </w:rPr>
        <w:t>18:45 BAILE DE LA FRUTA + JUEGO DE DISTENSIÓN</w:t>
      </w:r>
    </w:p>
    <w:p w:rsidR="00F6793C" w:rsidRDefault="00F6793C">
      <w:pPr>
        <w:rPr>
          <w:sz w:val="24"/>
          <w:szCs w:val="24"/>
        </w:rPr>
      </w:pPr>
      <w:r>
        <w:rPr>
          <w:sz w:val="24"/>
          <w:szCs w:val="24"/>
        </w:rPr>
        <w:t>19:15. FORMASAO</w:t>
      </w:r>
    </w:p>
    <w:p w:rsidR="00F6793C" w:rsidRDefault="00F6793C">
      <w:pPr>
        <w:rPr>
          <w:sz w:val="24"/>
          <w:szCs w:val="24"/>
        </w:rPr>
      </w:pPr>
    </w:p>
    <w:p w:rsidR="00E67BE1" w:rsidRPr="00EF7B08" w:rsidRDefault="00F67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19</w:t>
      </w:r>
      <w:r w:rsidR="001555CC" w:rsidRPr="00EF7B08">
        <w:rPr>
          <w:b/>
          <w:sz w:val="32"/>
          <w:szCs w:val="32"/>
        </w:rPr>
        <w:t xml:space="preserve"> de enero</w:t>
      </w:r>
    </w:p>
    <w:p w:rsidR="00E67BE1" w:rsidRDefault="00F6793C">
      <w:r>
        <w:t>16:30 FORMASIÓ</w:t>
      </w:r>
    </w:p>
    <w:p w:rsidR="00E67BE1" w:rsidRDefault="00F6793C">
      <w:r>
        <w:t>16:45 ALIMENTO DE CASTOR</w:t>
      </w:r>
    </w:p>
    <w:p w:rsidR="00F6793C" w:rsidRDefault="00F6793C">
      <w:r>
        <w:t>17:00 ACTIVIDAD PENSADA POR LA COLOÑA</w:t>
      </w:r>
    </w:p>
    <w:p w:rsidR="00E67BE1" w:rsidRDefault="001555CC">
      <w:r>
        <w:t>17:30</w:t>
      </w:r>
      <w:r w:rsidR="00F6793C">
        <w:t xml:space="preserve"> PRIMER CAPÍTULO DE LA VIDA EN EL ESTANQUE + REFLEXIÓN</w:t>
      </w:r>
    </w:p>
    <w:p w:rsidR="00E67BE1" w:rsidRDefault="00F6793C">
      <w:r>
        <w:t>18:00 MIRIENDA</w:t>
      </w:r>
    </w:p>
    <w:p w:rsidR="00E67BE1" w:rsidRDefault="001555CC">
      <w:r>
        <w:t xml:space="preserve">18:30 </w:t>
      </w:r>
      <w:r w:rsidR="00F6793C" w:rsidRPr="00F6793C">
        <w:t>TELÉFONO ESCACHARRADO POR EQUIPOS EN CARRERA DE RELEVOS.</w:t>
      </w:r>
    </w:p>
    <w:p w:rsidR="00E67BE1" w:rsidRDefault="00F6793C">
      <w:r>
        <w:t>19:00 ACTIVIDAD DE MIND FULLNESS (GALLETA)</w:t>
      </w:r>
    </w:p>
    <w:p w:rsidR="00E67BE1" w:rsidRDefault="00F67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26</w:t>
      </w:r>
      <w:r w:rsidR="001555CC" w:rsidRPr="00EF7B08">
        <w:rPr>
          <w:b/>
          <w:sz w:val="32"/>
          <w:szCs w:val="32"/>
        </w:rPr>
        <w:t xml:space="preserve"> de enero</w:t>
      </w:r>
    </w:p>
    <w:p w:rsidR="00F6793C" w:rsidRPr="00F6793C" w:rsidRDefault="00F6793C">
      <w:pPr>
        <w:rPr>
          <w:szCs w:val="32"/>
        </w:rPr>
      </w:pPr>
      <w:r w:rsidRPr="00F6793C">
        <w:rPr>
          <w:sz w:val="24"/>
          <w:szCs w:val="32"/>
        </w:rPr>
        <w:t xml:space="preserve">SALIDA DE DÍA </w:t>
      </w:r>
      <w:r w:rsidR="00624D2A">
        <w:rPr>
          <w:sz w:val="24"/>
          <w:szCs w:val="32"/>
        </w:rPr>
        <w:t xml:space="preserve"> 629293599</w:t>
      </w:r>
    </w:p>
    <w:p w:rsidR="00EF7B08" w:rsidRDefault="00A10525">
      <w:r>
        <w:rPr>
          <w:b/>
          <w:sz w:val="32"/>
          <w:szCs w:val="32"/>
        </w:rPr>
        <w:t>9</w:t>
      </w:r>
      <w:r w:rsidR="001555CC" w:rsidRPr="00EF7B08">
        <w:rPr>
          <w:b/>
          <w:sz w:val="32"/>
          <w:szCs w:val="32"/>
        </w:rPr>
        <w:t xml:space="preserve"> de febrero</w:t>
      </w:r>
      <w:r w:rsidR="001555CC">
        <w:t xml:space="preserve"> </w:t>
      </w:r>
    </w:p>
    <w:p w:rsidR="00A10525" w:rsidRPr="00A10525" w:rsidRDefault="00A10525">
      <w:pPr>
        <w:rPr>
          <w:sz w:val="24"/>
        </w:rPr>
      </w:pPr>
      <w:r>
        <w:rPr>
          <w:sz w:val="24"/>
        </w:rPr>
        <w:t>ACTIVIDAD CON OTRO GRUPO</w:t>
      </w:r>
    </w:p>
    <w:p w:rsidR="00EF7B08" w:rsidRDefault="00A10525">
      <w:r>
        <w:rPr>
          <w:b/>
          <w:sz w:val="32"/>
          <w:szCs w:val="32"/>
        </w:rPr>
        <w:t>16</w:t>
      </w:r>
      <w:r w:rsidR="001555CC" w:rsidRPr="00EF7B08">
        <w:rPr>
          <w:b/>
          <w:sz w:val="32"/>
          <w:szCs w:val="32"/>
        </w:rPr>
        <w:t xml:space="preserve"> de Febrero</w:t>
      </w:r>
      <w:r w:rsidR="001555CC">
        <w:t xml:space="preserve"> </w:t>
      </w:r>
    </w:p>
    <w:p w:rsidR="00A10525" w:rsidRDefault="00A10525">
      <w:r>
        <w:t>16:30 FORMACIÓN</w:t>
      </w:r>
    </w:p>
    <w:p w:rsidR="00291426" w:rsidRDefault="00291426">
      <w:r>
        <w:lastRenderedPageBreak/>
        <w:t>16:45 ALIMENTO DEL CASTOR</w:t>
      </w:r>
    </w:p>
    <w:p w:rsidR="00291426" w:rsidRDefault="00291426">
      <w:r>
        <w:t xml:space="preserve">17:00 ACTIVIDAD </w:t>
      </w:r>
      <w:r w:rsidR="009153A7">
        <w:t>QUE ELIJA LA COLONIA</w:t>
      </w:r>
    </w:p>
    <w:p w:rsidR="009153A7" w:rsidRDefault="009153A7">
      <w:r>
        <w:t>17:30 CONSTRUCCIÓN DE DIQUE (IDEAMOS Y ELEGIMOS)</w:t>
      </w:r>
    </w:p>
    <w:p w:rsidR="009153A7" w:rsidRDefault="009153A7">
      <w:r>
        <w:t>18:00: MIRIENDA</w:t>
      </w:r>
    </w:p>
    <w:p w:rsidR="009153A7" w:rsidRDefault="009153A7">
      <w:r>
        <w:t>18:30 EXPLICAR LOS CONSEJOS DE MALAK</w:t>
      </w:r>
    </w:p>
    <w:p w:rsidR="009153A7" w:rsidRDefault="009153A7">
      <w:r>
        <w:t>18:45: JUEGOS DE DISTENSIÓN</w:t>
      </w:r>
    </w:p>
    <w:p w:rsidR="009153A7" w:rsidRDefault="009153A7"/>
    <w:p w:rsidR="00EF7B08" w:rsidRDefault="001555CC">
      <w:pPr>
        <w:rPr>
          <w:b/>
          <w:sz w:val="32"/>
          <w:szCs w:val="32"/>
        </w:rPr>
      </w:pPr>
      <w:r w:rsidRPr="00EF7B08">
        <w:rPr>
          <w:b/>
          <w:sz w:val="32"/>
          <w:szCs w:val="32"/>
        </w:rPr>
        <w:t>17 de febrero</w:t>
      </w:r>
    </w:p>
    <w:p w:rsidR="00E67BE1" w:rsidRDefault="001555CC">
      <w:r>
        <w:t xml:space="preserve"> </w:t>
      </w:r>
      <w:proofErr w:type="gramStart"/>
      <w:r>
        <w:t>cerramos</w:t>
      </w:r>
      <w:proofErr w:type="gramEnd"/>
      <w:r>
        <w:t xml:space="preserve"> salida de </w:t>
      </w:r>
      <w:proofErr w:type="spellStart"/>
      <w:r>
        <w:t>Kraal</w:t>
      </w:r>
      <w:proofErr w:type="spellEnd"/>
      <w:r>
        <w:t>???</w:t>
      </w:r>
    </w:p>
    <w:p w:rsidR="00EF7B08" w:rsidRDefault="001555CC">
      <w:r w:rsidRPr="00EF7B08">
        <w:rPr>
          <w:b/>
          <w:sz w:val="32"/>
          <w:szCs w:val="32"/>
        </w:rPr>
        <w:t>24 de febrero consejo</w:t>
      </w:r>
      <w:r>
        <w:t xml:space="preserve"> </w:t>
      </w:r>
    </w:p>
    <w:p w:rsidR="00E67BE1" w:rsidRDefault="001555CC">
      <w:proofErr w:type="gramStart"/>
      <w:r>
        <w:t>y</w:t>
      </w:r>
      <w:proofErr w:type="gramEnd"/>
      <w:r>
        <w:t xml:space="preserve"> hacer construcción de dique.</w:t>
      </w:r>
    </w:p>
    <w:p w:rsidR="00EF7B08" w:rsidRDefault="001555CC">
      <w:pPr>
        <w:rPr>
          <w:b/>
          <w:sz w:val="32"/>
          <w:szCs w:val="32"/>
        </w:rPr>
      </w:pPr>
      <w:r w:rsidRPr="00EF7B08">
        <w:rPr>
          <w:b/>
          <w:sz w:val="32"/>
          <w:szCs w:val="32"/>
        </w:rPr>
        <w:t>3 y 4 de marzo</w:t>
      </w:r>
    </w:p>
    <w:p w:rsidR="00E67BE1" w:rsidRDefault="001555CC">
      <w:r>
        <w:t xml:space="preserve"> </w:t>
      </w:r>
      <w:proofErr w:type="gramStart"/>
      <w:r>
        <w:t>acampada</w:t>
      </w:r>
      <w:proofErr w:type="gramEnd"/>
      <w:r>
        <w:t xml:space="preserve"> y hablar de promesa y progresión</w:t>
      </w:r>
    </w:p>
    <w:p w:rsidR="00EF7B08" w:rsidRDefault="001555CC">
      <w:r w:rsidRPr="00EF7B08">
        <w:rPr>
          <w:b/>
          <w:sz w:val="32"/>
          <w:szCs w:val="32"/>
        </w:rPr>
        <w:t>10 de marzo</w:t>
      </w:r>
      <w:r>
        <w:t xml:space="preserve"> </w:t>
      </w:r>
    </w:p>
    <w:p w:rsidR="00E67BE1" w:rsidRDefault="001555CC">
      <w:proofErr w:type="gramStart"/>
      <w:r>
        <w:t>taller</w:t>
      </w:r>
      <w:proofErr w:type="gramEnd"/>
      <w:r>
        <w:t xml:space="preserve"> de mochila.</w:t>
      </w:r>
    </w:p>
    <w:p w:rsidR="00EF7B08" w:rsidRDefault="001555CC">
      <w:r w:rsidRPr="00EF7B08">
        <w:rPr>
          <w:b/>
          <w:sz w:val="32"/>
          <w:szCs w:val="32"/>
        </w:rPr>
        <w:t>17 de marzo</w:t>
      </w:r>
      <w:r>
        <w:t xml:space="preserve"> </w:t>
      </w:r>
    </w:p>
    <w:p w:rsidR="00E67BE1" w:rsidRDefault="00EF7B08">
      <w:r>
        <w:t>C</w:t>
      </w:r>
      <w:r w:rsidR="001555CC">
        <w:t>onsejo</w:t>
      </w:r>
      <w:r>
        <w:t xml:space="preserve"> Y</w:t>
      </w:r>
      <w:r w:rsidR="001555CC">
        <w:t xml:space="preserve">  museo.</w:t>
      </w:r>
    </w:p>
    <w:sectPr w:rsidR="00E67BE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016" w:rsidRDefault="000D4016">
      <w:pPr>
        <w:spacing w:after="0" w:line="240" w:lineRule="auto"/>
      </w:pPr>
      <w:r>
        <w:separator/>
      </w:r>
    </w:p>
  </w:endnote>
  <w:endnote w:type="continuationSeparator" w:id="0">
    <w:p w:rsidR="000D4016" w:rsidRDefault="000D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016" w:rsidRDefault="000D40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D4016" w:rsidRDefault="000D4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CA"/>
    <w:rsid w:val="000D2562"/>
    <w:rsid w:val="000D4016"/>
    <w:rsid w:val="001555CC"/>
    <w:rsid w:val="00291426"/>
    <w:rsid w:val="00514E55"/>
    <w:rsid w:val="005A6AA0"/>
    <w:rsid w:val="00624D2A"/>
    <w:rsid w:val="006D31CA"/>
    <w:rsid w:val="009153A7"/>
    <w:rsid w:val="00A10525"/>
    <w:rsid w:val="00C40B7E"/>
    <w:rsid w:val="00DA6F72"/>
    <w:rsid w:val="00E67BE1"/>
    <w:rsid w:val="00EB5DA4"/>
    <w:rsid w:val="00EF7B08"/>
    <w:rsid w:val="00F6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  <w:spacing w:after="160" w:line="254" w:lineRule="auto"/>
      <w:textAlignment w:val="baseline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  <w:spacing w:after="160" w:line="254" w:lineRule="auto"/>
      <w:textAlignment w:val="baseline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o\Desktop\Scouts\Programacion%20segundo%20trimestr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Programacion segundo trimestre</Template>
  <TotalTime>82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2019-01-10T15:48:00Z</dcterms:created>
  <dcterms:modified xsi:type="dcterms:W3CDTF">2019-03-05T18:42:00Z</dcterms:modified>
</cp:coreProperties>
</file>